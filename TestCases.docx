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24574" w:rsidRDefault="002F55A9" w:rsidP="00440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NinthDay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44020F" w:rsidP="00EC2DD3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12</w:t>
            </w:r>
            <w:r w:rsidR="001D4D2D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E543D" w:rsidRDefault="002F55A9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нового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налогоплательщика</w:t>
            </w:r>
            <w:r w:rsidR="00BD5B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некорректных данных</w:t>
            </w:r>
          </w:p>
        </w:tc>
      </w:tr>
      <w:tr w:rsidR="00F87FD0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</w:t>
            </w:r>
            <w:r w:rsidR="000E54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0E543D" w:rsidRDefault="001D4D2D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декларацию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224574" w:rsidRDefault="0044020F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«Добавить нового налогоплательщика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224574" w:rsidRDefault="0044020F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.В поля для чисел, ввести символы</w:t>
            </w:r>
          </w:p>
          <w:p w:rsidR="00224574" w:rsidRPr="007A3A06" w:rsidRDefault="0044020F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«Добавить»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44020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Добавления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новой организации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некорректных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декларацию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44020F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новую организацию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224574" w:rsidRPr="007A3A06" w:rsidRDefault="0044020F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.Невводя ничего нажать «Добавить»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Добавления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новой декларации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введение некорректных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с просьбой о вводе 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44020F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декларацию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224574" w:rsidRDefault="0044020F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В поля, предназначенные для чисел, ввести символы</w:t>
            </w:r>
          </w:p>
          <w:p w:rsidR="0044020F" w:rsidRPr="007A3A06" w:rsidRDefault="0044020F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 Нажать «Добавить»</w:t>
            </w:r>
          </w:p>
        </w:tc>
      </w:tr>
      <w:tr w:rsidR="00224574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с просьбой о вводе корректных данных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0E543D" w:rsidRPr="00872381" w:rsidRDefault="000E543D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44020F" w:rsidRPr="00872381" w:rsidRDefault="0044020F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44020F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Корректного отображения Оформленных деклараций в таблице в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MainWindow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44020F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чтобы ранее оформленные и ныне добавленные декларации корректно отображались в таблице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Добавить декларацию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 ввести данные</w:t>
            </w:r>
          </w:p>
          <w:p w:rsidR="00224574" w:rsidRDefault="0044020F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44020F" w:rsidRPr="007A3A06" w:rsidRDefault="0044020F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В появившемся сообщении нажать «Нет»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44020F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4020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44020F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4020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добавленной декларации в таблице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44020F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4020F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добавленной декларации в таблице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224574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224574" w:rsidRDefault="002F55A9" w:rsidP="002F55A9">
      <w:pPr>
        <w:rPr>
          <w:lang w:val="ru-RU"/>
        </w:rPr>
      </w:pPr>
    </w:p>
    <w:p w:rsidR="00725039" w:rsidRPr="00224574" w:rsidRDefault="00725039">
      <w:pPr>
        <w:rPr>
          <w:lang w:val="ru-RU"/>
        </w:rPr>
      </w:pPr>
      <w:r w:rsidRPr="00224574">
        <w:rPr>
          <w:lang w:val="ru-RU"/>
        </w:rP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0E543D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Корректного отображения выбранной ранее оформленной декларации после нажатия кнопки «Информация»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чтобы на форме корректно вывелась информация выбранной декларации</w:t>
            </w:r>
          </w:p>
        </w:tc>
      </w:tr>
      <w:tr w:rsidR="00224574" w:rsidRPr="000E543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224574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в таблице любую строку(декларацию)</w:t>
            </w:r>
          </w:p>
          <w:p w:rsidR="00224574" w:rsidRPr="007A3A06" w:rsidRDefault="0044020F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Информация</w:t>
            </w:r>
            <w:r w:rsidR="002245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224574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F87FD0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440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Корректное отображение 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информации выбранной декларации на форме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02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информации выбранной декларации на форме</w:t>
            </w:r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224574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EC2DD3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  <w:bookmarkStart w:id="0" w:name="_GoBack"/>
            <w:bookmarkEnd w:id="0"/>
          </w:p>
        </w:tc>
      </w:tr>
      <w:tr w:rsidR="00224574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7A3A06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24574" w:rsidRPr="0044020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24574" w:rsidRPr="00684005" w:rsidRDefault="00224574" w:rsidP="00224574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24574" w:rsidRPr="00A43F60" w:rsidRDefault="00224574" w:rsidP="002245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35" w:rsidRDefault="00482635" w:rsidP="00041C18">
      <w:pPr>
        <w:spacing w:after="0" w:line="240" w:lineRule="auto"/>
      </w:pPr>
      <w:r>
        <w:separator/>
      </w:r>
    </w:p>
  </w:endnote>
  <w:endnote w:type="continuationSeparator" w:id="0">
    <w:p w:rsidR="00482635" w:rsidRDefault="0048263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35" w:rsidRDefault="00482635" w:rsidP="00041C18">
      <w:pPr>
        <w:spacing w:after="0" w:line="240" w:lineRule="auto"/>
      </w:pPr>
      <w:r>
        <w:separator/>
      </w:r>
    </w:p>
  </w:footnote>
  <w:footnote w:type="continuationSeparator" w:id="0">
    <w:p w:rsidR="00482635" w:rsidRDefault="0048263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0E543D"/>
    <w:rsid w:val="0013102A"/>
    <w:rsid w:val="001665FE"/>
    <w:rsid w:val="00190192"/>
    <w:rsid w:val="001D4D2D"/>
    <w:rsid w:val="00224574"/>
    <w:rsid w:val="002259C8"/>
    <w:rsid w:val="00236BD1"/>
    <w:rsid w:val="002F55A9"/>
    <w:rsid w:val="00302A18"/>
    <w:rsid w:val="00357B93"/>
    <w:rsid w:val="0044020F"/>
    <w:rsid w:val="00482635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5906"/>
    <w:rsid w:val="008F6D6D"/>
    <w:rsid w:val="00955E36"/>
    <w:rsid w:val="00973A77"/>
    <w:rsid w:val="00974FFE"/>
    <w:rsid w:val="009F3774"/>
    <w:rsid w:val="00A20E81"/>
    <w:rsid w:val="00A43F60"/>
    <w:rsid w:val="00BD5B5A"/>
    <w:rsid w:val="00C467B8"/>
    <w:rsid w:val="00C6472C"/>
    <w:rsid w:val="00CB12E7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2018-02-12T11:33:00Z</dcterms:modified>
</cp:coreProperties>
</file>